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62B5B4B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0857BF">
        <w:rPr>
          <w:color w:val="1F2A6A"/>
          <w:sz w:val="40"/>
        </w:rPr>
        <w:t>UF4 - Entrega #2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5D232539" w:rsidR="003114B6" w:rsidRPr="00160495" w:rsidRDefault="000857BF" w:rsidP="00524365">
      <w:pPr>
        <w:pStyle w:val="docFecha"/>
        <w:rPr>
          <w:sz w:val="28"/>
        </w:rPr>
      </w:pPr>
      <w:r>
        <w:rPr>
          <w:sz w:val="28"/>
        </w:rPr>
        <w:t>2</w:t>
      </w:r>
      <w:r w:rsidR="00A11903">
        <w:rPr>
          <w:sz w:val="28"/>
        </w:rPr>
        <w:t>4</w:t>
      </w:r>
      <w:r w:rsidR="006D102B">
        <w:rPr>
          <w:sz w:val="28"/>
        </w:rPr>
        <w:t xml:space="preserve"> d</w:t>
      </w:r>
      <w:r w:rsidR="00A11903">
        <w:rPr>
          <w:sz w:val="28"/>
        </w:rPr>
        <w:t>e Juliol</w:t>
      </w:r>
      <w:r w:rsidR="00466F56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E54034">
        <w:rPr>
          <w:sz w:val="28"/>
        </w:rPr>
        <w:t>2</w:t>
      </w:r>
      <w:r w:rsidR="00595026">
        <w:rPr>
          <w:sz w:val="28"/>
        </w:rPr>
        <w:t>1</w:t>
      </w:r>
    </w:p>
    <w:p w14:paraId="33FB491A" w14:textId="68FCC743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595026">
        <w:rPr>
          <w:sz w:val="28"/>
        </w:rPr>
        <w:t>3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14888003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677846" w:rsidRPr="00160495" w14:paraId="40BDCDF9" w14:textId="77777777" w:rsidTr="00264EB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2ED8729" w14:textId="77777777" w:rsidR="00677846" w:rsidRPr="00160495" w:rsidRDefault="00677846" w:rsidP="00264EB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D67144C" w14:textId="77777777" w:rsidR="00677846" w:rsidRPr="00160495" w:rsidRDefault="00677846" w:rsidP="00264EB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768290BB" w14:textId="77777777" w:rsidR="00677846" w:rsidRPr="00160495" w:rsidRDefault="00677846" w:rsidP="00264EB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9F75025" w14:textId="77777777" w:rsidR="00677846" w:rsidRPr="00160495" w:rsidRDefault="00677846" w:rsidP="00264EB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4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CA58CE" w14:textId="77777777" w:rsidR="00677846" w:rsidRPr="00160495" w:rsidRDefault="00677846" w:rsidP="00264EB7">
            <w:r>
              <w:t>24</w:t>
            </w:r>
            <w:r w:rsidRPr="00160495">
              <w:t>/</w:t>
            </w:r>
            <w:r>
              <w:t>04</w:t>
            </w:r>
            <w:r w:rsidRPr="00160495">
              <w:t>/201</w:t>
            </w:r>
            <w:r>
              <w:t>8</w:t>
            </w:r>
          </w:p>
        </w:tc>
      </w:tr>
      <w:tr w:rsidR="00A11903" w:rsidRPr="00160495" w14:paraId="3134F28C" w14:textId="77777777" w:rsidTr="00BD1E8A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3B23363" w14:textId="77777777" w:rsidR="00A11903" w:rsidRPr="00160495" w:rsidRDefault="00A11903" w:rsidP="00BD1E8A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66A43B2" w14:textId="77777777" w:rsidR="00A11903" w:rsidRPr="00160495" w:rsidRDefault="00A11903" w:rsidP="00BD1E8A">
            <w:r>
              <w:t>Adequació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05B3B858" w14:textId="77777777" w:rsidR="00A11903" w:rsidRPr="00160495" w:rsidRDefault="00A11903" w:rsidP="00BD1E8A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AB3AFAE" w14:textId="77777777" w:rsidR="00A11903" w:rsidRPr="00160495" w:rsidRDefault="00A11903" w:rsidP="00BD1E8A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4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A678A64" w14:textId="77777777" w:rsidR="00A11903" w:rsidRPr="00160495" w:rsidRDefault="00A11903" w:rsidP="00BD1E8A">
            <w:r>
              <w:t>22</w:t>
            </w:r>
            <w:r w:rsidRPr="00160495">
              <w:t>/</w:t>
            </w:r>
            <w:r>
              <w:t>04</w:t>
            </w:r>
            <w:r w:rsidRPr="00160495">
              <w:t>/201</w:t>
            </w:r>
            <w:r>
              <w:t>9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44171FD6" w:rsidR="00CD2DE2" w:rsidRPr="00160495" w:rsidRDefault="00CD2DE2" w:rsidP="001F034A">
            <w:r w:rsidRPr="00160495">
              <w:t>1.</w:t>
            </w:r>
            <w:r w:rsidR="00A11903">
              <w:t>2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6A7ACCA1" w:rsidR="00CD2DE2" w:rsidRPr="00160495" w:rsidRDefault="00677846" w:rsidP="001F034A">
            <w:r>
              <w:t>Adequació curs 201</w:t>
            </w:r>
            <w:r w:rsidR="00A11903">
              <w:t>9</w:t>
            </w:r>
            <w:r>
              <w:t>-</w:t>
            </w:r>
            <w:r w:rsidR="00A11903">
              <w:t>20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5690BA09" w:rsidR="00CD2DE2" w:rsidRPr="00160495" w:rsidRDefault="00E54034" w:rsidP="001F034A">
            <w:r>
              <w:t>Marc Garcia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50C368B6" w:rsidR="00CD2DE2" w:rsidRPr="00160495" w:rsidRDefault="00CD2DE2" w:rsidP="001F034A">
            <w:r w:rsidRPr="00160495">
              <w:t>Alumnes SMX2-M</w:t>
            </w:r>
            <w:r w:rsidR="009502B9">
              <w:t>8</w:t>
            </w:r>
            <w:r w:rsidRPr="00160495">
              <w:t>-UF</w:t>
            </w:r>
            <w:r w:rsidR="00466F56">
              <w:t>4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63799183" w:rsidR="00CD2DE2" w:rsidRPr="00160495" w:rsidRDefault="000857BF" w:rsidP="001F034A">
            <w:r>
              <w:t>2</w:t>
            </w:r>
            <w:r w:rsidR="00A11903">
              <w:t>4</w:t>
            </w:r>
            <w:r w:rsidR="00CD2DE2" w:rsidRPr="00160495">
              <w:t>/</w:t>
            </w:r>
            <w:r w:rsidR="00466F56">
              <w:t>0</w:t>
            </w:r>
            <w:r w:rsidR="00A11903">
              <w:t>7</w:t>
            </w:r>
            <w:r w:rsidR="00CD2DE2" w:rsidRPr="00160495">
              <w:t>/20</w:t>
            </w:r>
            <w:r w:rsidR="00E54034">
              <w:t>2</w:t>
            </w:r>
            <w:r w:rsidR="00595026">
              <w:t>1</w:t>
            </w:r>
          </w:p>
        </w:tc>
      </w:tr>
      <w:tr w:rsidR="005735AF" w:rsidRPr="00160495" w14:paraId="645FEE79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CB6036E" w14:textId="38CBA3C8" w:rsidR="005735AF" w:rsidRPr="00160495" w:rsidRDefault="005735AF" w:rsidP="001F034A">
            <w:r>
              <w:t>1.3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DAE6CA6" w14:textId="77777777" w:rsidR="005735AF" w:rsidRDefault="005735AF" w:rsidP="001F034A"/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78B0667" w14:textId="77777777" w:rsidR="005735AF" w:rsidRDefault="005735AF" w:rsidP="001F034A"/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6B817F0C" w14:textId="77777777" w:rsidR="005735AF" w:rsidRPr="00160495" w:rsidRDefault="005735AF" w:rsidP="001F034A"/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61F3E332" w14:textId="77777777" w:rsidR="005735AF" w:rsidRDefault="005735AF" w:rsidP="001F034A"/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14888004"/>
      <w:r w:rsidRPr="00160495">
        <w:lastRenderedPageBreak/>
        <w:t>Índ</w:t>
      </w:r>
      <w:r w:rsidR="007B26A2" w:rsidRPr="00160495">
        <w:t>ex</w:t>
      </w:r>
      <w:bookmarkEnd w:id="2"/>
    </w:p>
    <w:p w14:paraId="3A12F873" w14:textId="027F45E9" w:rsidR="000C7C25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14888003" w:history="1">
        <w:r w:rsidR="000C7C25" w:rsidRPr="006F3052">
          <w:rPr>
            <w:rStyle w:val="Hipervnculo"/>
          </w:rPr>
          <w:t>Control de Versions</w:t>
        </w:r>
        <w:r w:rsidR="000C7C25">
          <w:rPr>
            <w:webHidden/>
          </w:rPr>
          <w:tab/>
        </w:r>
        <w:r w:rsidR="000C7C25">
          <w:rPr>
            <w:webHidden/>
          </w:rPr>
          <w:fldChar w:fldCharType="begin"/>
        </w:r>
        <w:r w:rsidR="000C7C25">
          <w:rPr>
            <w:webHidden/>
          </w:rPr>
          <w:instrText xml:space="preserve"> PAGEREF _Toc14888003 \h </w:instrText>
        </w:r>
        <w:r w:rsidR="000C7C25">
          <w:rPr>
            <w:webHidden/>
          </w:rPr>
        </w:r>
        <w:r w:rsidR="000C7C25">
          <w:rPr>
            <w:webHidden/>
          </w:rPr>
          <w:fldChar w:fldCharType="separate"/>
        </w:r>
        <w:r w:rsidR="000C7C25">
          <w:rPr>
            <w:webHidden/>
          </w:rPr>
          <w:t>2</w:t>
        </w:r>
        <w:r w:rsidR="000C7C25">
          <w:rPr>
            <w:webHidden/>
          </w:rPr>
          <w:fldChar w:fldCharType="end"/>
        </w:r>
      </w:hyperlink>
    </w:p>
    <w:p w14:paraId="04D21F16" w14:textId="0573D1A7" w:rsidR="000C7C25" w:rsidRDefault="009009E1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14888004" w:history="1">
        <w:r w:rsidR="000C7C25" w:rsidRPr="006F3052">
          <w:rPr>
            <w:rStyle w:val="Hipervnculo"/>
          </w:rPr>
          <w:t>Índex</w:t>
        </w:r>
        <w:r w:rsidR="000C7C25">
          <w:rPr>
            <w:webHidden/>
          </w:rPr>
          <w:tab/>
        </w:r>
        <w:r w:rsidR="000C7C25">
          <w:rPr>
            <w:webHidden/>
          </w:rPr>
          <w:fldChar w:fldCharType="begin"/>
        </w:r>
        <w:r w:rsidR="000C7C25">
          <w:rPr>
            <w:webHidden/>
          </w:rPr>
          <w:instrText xml:space="preserve"> PAGEREF _Toc14888004 \h </w:instrText>
        </w:r>
        <w:r w:rsidR="000C7C25">
          <w:rPr>
            <w:webHidden/>
          </w:rPr>
        </w:r>
        <w:r w:rsidR="000C7C25">
          <w:rPr>
            <w:webHidden/>
          </w:rPr>
          <w:fldChar w:fldCharType="separate"/>
        </w:r>
        <w:r w:rsidR="000C7C25">
          <w:rPr>
            <w:webHidden/>
          </w:rPr>
          <w:t>3</w:t>
        </w:r>
        <w:r w:rsidR="000C7C25">
          <w:rPr>
            <w:webHidden/>
          </w:rPr>
          <w:fldChar w:fldCharType="end"/>
        </w:r>
      </w:hyperlink>
    </w:p>
    <w:p w14:paraId="0BFF312A" w14:textId="3624AF61" w:rsidR="000C7C25" w:rsidRDefault="009009E1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14888005" w:history="1">
        <w:r w:rsidR="000C7C25" w:rsidRPr="006F3052">
          <w:rPr>
            <w:rStyle w:val="Hipervnculo"/>
          </w:rPr>
          <w:t>1</w:t>
        </w:r>
        <w:r w:rsidR="000C7C25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0C7C25" w:rsidRPr="006F3052">
          <w:rPr>
            <w:rStyle w:val="Hipervnculo"/>
          </w:rPr>
          <w:t>Pràctica #2 – Gestió Bàsica D’usuaris i Cursos a Moodle</w:t>
        </w:r>
        <w:r w:rsidR="000C7C25">
          <w:rPr>
            <w:webHidden/>
          </w:rPr>
          <w:tab/>
        </w:r>
        <w:r w:rsidR="000C7C25">
          <w:rPr>
            <w:webHidden/>
          </w:rPr>
          <w:fldChar w:fldCharType="begin"/>
        </w:r>
        <w:r w:rsidR="000C7C25">
          <w:rPr>
            <w:webHidden/>
          </w:rPr>
          <w:instrText xml:space="preserve"> PAGEREF _Toc14888005 \h </w:instrText>
        </w:r>
        <w:r w:rsidR="000C7C25">
          <w:rPr>
            <w:webHidden/>
          </w:rPr>
        </w:r>
        <w:r w:rsidR="000C7C25">
          <w:rPr>
            <w:webHidden/>
          </w:rPr>
          <w:fldChar w:fldCharType="separate"/>
        </w:r>
        <w:r w:rsidR="000C7C25">
          <w:rPr>
            <w:webHidden/>
          </w:rPr>
          <w:t>4</w:t>
        </w:r>
        <w:r w:rsidR="000C7C25">
          <w:rPr>
            <w:webHidden/>
          </w:rPr>
          <w:fldChar w:fldCharType="end"/>
        </w:r>
      </w:hyperlink>
    </w:p>
    <w:p w14:paraId="580DC524" w14:textId="45D93394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06" w:history="1">
        <w:r w:rsidR="000C7C25" w:rsidRPr="006F3052">
          <w:rPr>
            <w:rStyle w:val="Hipervnculo"/>
            <w:noProof/>
          </w:rPr>
          <w:t>1.1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1 – Configuració Regional Per Defecte (1 Punt)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_Toc14888006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4</w:t>
        </w:r>
        <w:r w:rsidR="000C7C25">
          <w:rPr>
            <w:noProof/>
            <w:webHidden/>
          </w:rPr>
          <w:fldChar w:fldCharType="end"/>
        </w:r>
      </w:hyperlink>
    </w:p>
    <w:p w14:paraId="2350C85A" w14:textId="2ABAF7FC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07" w:history="1">
        <w:r w:rsidR="000C7C25" w:rsidRPr="006F3052">
          <w:rPr>
            <w:rStyle w:val="Hipervnculo"/>
            <w:noProof/>
          </w:rPr>
          <w:t>1.2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2  - Creació Manual d’Usuaris (1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_Toc14888007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4</w:t>
        </w:r>
        <w:r w:rsidR="000C7C25">
          <w:rPr>
            <w:noProof/>
            <w:webHidden/>
          </w:rPr>
          <w:fldChar w:fldCharType="end"/>
        </w:r>
      </w:hyperlink>
    </w:p>
    <w:p w14:paraId="6D22E91A" w14:textId="14444889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08" w:history="1">
        <w:r w:rsidR="000C7C25" w:rsidRPr="006F3052">
          <w:rPr>
            <w:rStyle w:val="Hipervnculo"/>
            <w:noProof/>
          </w:rPr>
          <w:t>1.3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3 – Creació de Categories i Cursos (3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_Toc14888008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5</w:t>
        </w:r>
        <w:r w:rsidR="000C7C25">
          <w:rPr>
            <w:noProof/>
            <w:webHidden/>
          </w:rPr>
          <w:fldChar w:fldCharType="end"/>
        </w:r>
      </w:hyperlink>
    </w:p>
    <w:p w14:paraId="6F55846D" w14:textId="04AA1CC5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09" w:history="1">
        <w:r w:rsidR="000C7C25" w:rsidRPr="006F3052">
          <w:rPr>
            <w:rStyle w:val="Hipervnculo"/>
            <w:noProof/>
          </w:rPr>
          <w:t>1.4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4 – Configuració Personalitzada de Portada (1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_Toc14888009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6</w:t>
        </w:r>
        <w:r w:rsidR="000C7C25">
          <w:rPr>
            <w:noProof/>
            <w:webHidden/>
          </w:rPr>
          <w:fldChar w:fldCharType="end"/>
        </w:r>
      </w:hyperlink>
    </w:p>
    <w:p w14:paraId="3EC63EB6" w14:textId="3CDE93E8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10" w:history="1">
        <w:r w:rsidR="000C7C25" w:rsidRPr="006F3052">
          <w:rPr>
            <w:rStyle w:val="Hipervnculo"/>
            <w:noProof/>
          </w:rPr>
          <w:t>1.5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5 – Configuració de Qualificació per Defecte (1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_Toc14888010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6</w:t>
        </w:r>
        <w:r w:rsidR="000C7C25">
          <w:rPr>
            <w:noProof/>
            <w:webHidden/>
          </w:rPr>
          <w:fldChar w:fldCharType="end"/>
        </w:r>
      </w:hyperlink>
    </w:p>
    <w:p w14:paraId="5660A25C" w14:textId="66B287D5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11" w:history="1">
        <w:r w:rsidR="000C7C25" w:rsidRPr="006F3052">
          <w:rPr>
            <w:rStyle w:val="Hipervnculo"/>
            <w:noProof/>
          </w:rPr>
          <w:t>1.6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6 – Monitoritzant el Registre d’Activitats (1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_Toc14888011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6</w:t>
        </w:r>
        <w:r w:rsidR="000C7C25">
          <w:rPr>
            <w:noProof/>
            <w:webHidden/>
          </w:rPr>
          <w:fldChar w:fldCharType="end"/>
        </w:r>
      </w:hyperlink>
    </w:p>
    <w:p w14:paraId="54417FE2" w14:textId="327677EE" w:rsidR="000C7C25" w:rsidRDefault="009009E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4888012" w:history="1">
        <w:r w:rsidR="000C7C25" w:rsidRPr="006F3052">
          <w:rPr>
            <w:rStyle w:val="Hipervnculo"/>
            <w:noProof/>
          </w:rPr>
          <w:t>1.7</w:t>
        </w:r>
        <w:r w:rsidR="000C7C2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0C7C25" w:rsidRPr="006F3052">
          <w:rPr>
            <w:rStyle w:val="Hipervnculo"/>
            <w:noProof/>
          </w:rPr>
          <w:t>Exercici 7 – Matriculació d’Usuaris (2 Punts)</w:t>
        </w:r>
        <w:r w:rsidR="000C7C25">
          <w:rPr>
            <w:noProof/>
            <w:webHidden/>
          </w:rPr>
          <w:tab/>
        </w:r>
        <w:r w:rsidR="000C7C25">
          <w:rPr>
            <w:noProof/>
            <w:webHidden/>
          </w:rPr>
          <w:fldChar w:fldCharType="begin"/>
        </w:r>
        <w:r w:rsidR="000C7C25">
          <w:rPr>
            <w:noProof/>
            <w:webHidden/>
          </w:rPr>
          <w:instrText xml:space="preserve"> PAGEREF _Toc14888012 \h </w:instrText>
        </w:r>
        <w:r w:rsidR="000C7C25">
          <w:rPr>
            <w:noProof/>
            <w:webHidden/>
          </w:rPr>
        </w:r>
        <w:r w:rsidR="000C7C25">
          <w:rPr>
            <w:noProof/>
            <w:webHidden/>
          </w:rPr>
          <w:fldChar w:fldCharType="separate"/>
        </w:r>
        <w:r w:rsidR="000C7C25">
          <w:rPr>
            <w:noProof/>
            <w:webHidden/>
          </w:rPr>
          <w:t>6</w:t>
        </w:r>
        <w:r w:rsidR="000C7C25">
          <w:rPr>
            <w:noProof/>
            <w:webHidden/>
          </w:rPr>
          <w:fldChar w:fldCharType="end"/>
        </w:r>
      </w:hyperlink>
    </w:p>
    <w:p w14:paraId="33FB4931" w14:textId="4776F7F3" w:rsidR="000857BF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FF14E50" w14:textId="3F8D5842" w:rsidR="003114B6" w:rsidRPr="000857BF" w:rsidRDefault="000857BF" w:rsidP="000857BF">
      <w:pPr>
        <w:tabs>
          <w:tab w:val="left" w:pos="7380"/>
        </w:tabs>
      </w:pPr>
      <w:r>
        <w:tab/>
      </w:r>
    </w:p>
    <w:p w14:paraId="33FB4932" w14:textId="0871EBA4" w:rsidR="009B25E2" w:rsidRPr="00160495" w:rsidRDefault="00CA1AE9" w:rsidP="003B3315">
      <w:pPr>
        <w:pStyle w:val="Ttulo1"/>
      </w:pPr>
      <w:bookmarkStart w:id="7" w:name="_Toc14888005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0857BF">
        <w:t>2</w:t>
      </w:r>
      <w:r w:rsidR="000C7C25">
        <w:t xml:space="preserve"> – Gestió Bàsica D’usuaris i Cursos a Moodle</w:t>
      </w:r>
      <w:bookmarkEnd w:id="7"/>
    </w:p>
    <w:p w14:paraId="0C11FC52" w14:textId="6C0FA7B3" w:rsidR="00CC0D66" w:rsidRDefault="00AE740F" w:rsidP="006D102B">
      <w:r>
        <w:t xml:space="preserve">En aquesta </w:t>
      </w:r>
      <w:r w:rsidR="000857BF">
        <w:t xml:space="preserve">segona </w:t>
      </w:r>
      <w:r>
        <w:t xml:space="preserve">pràctica </w:t>
      </w:r>
      <w:r w:rsidR="006D102B">
        <w:t xml:space="preserve">anem a </w:t>
      </w:r>
      <w:r w:rsidR="00466F56">
        <w:t>familiaritzar-nos amb l</w:t>
      </w:r>
      <w:r w:rsidR="000857BF">
        <w:t>a gestió bàsica d’usuaris i la creació de categories i cursos per moodle.</w:t>
      </w:r>
    </w:p>
    <w:p w14:paraId="1C378A08" w14:textId="0CBF5995" w:rsidR="00D25C16" w:rsidRDefault="00466F56" w:rsidP="006D102B">
      <w:r>
        <w:t xml:space="preserve">Recordeu que a la pàgina oficial del projecte, disposeu de tota la documentació necessària: </w:t>
      </w:r>
      <w:hyperlink r:id="rId12" w:history="1">
        <w:r w:rsidRPr="001857DA">
          <w:rPr>
            <w:rStyle w:val="Hipervnculo"/>
          </w:rPr>
          <w:t>https://docs.moodle.org/all/es/Página_Principal</w:t>
        </w:r>
      </w:hyperlink>
    </w:p>
    <w:p w14:paraId="33FB4935" w14:textId="000D7C3A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14888006"/>
      <w:r w:rsidRPr="00160495">
        <w:t>Exercici 1</w:t>
      </w:r>
      <w:r w:rsidR="00E306FF">
        <w:t xml:space="preserve"> </w:t>
      </w:r>
      <w:r w:rsidR="00151A55">
        <w:t xml:space="preserve">– Configuració Regional Per Defecte </w:t>
      </w:r>
      <w:r w:rsidR="00E306FF">
        <w:t>(</w:t>
      </w:r>
      <w:r w:rsidR="00E57C25">
        <w:t>1</w:t>
      </w:r>
      <w:r w:rsidR="00FC4AC3">
        <w:t xml:space="preserve"> Punt)</w:t>
      </w:r>
      <w:bookmarkEnd w:id="8"/>
    </w:p>
    <w:p w14:paraId="5ED1DDFA" w14:textId="481EFB7B" w:rsidR="00466F56" w:rsidRDefault="00790C0C" w:rsidP="00466F56">
      <w:pPr>
        <w:shd w:val="clear" w:color="auto" w:fill="D9D9D9" w:themeFill="background1" w:themeFillShade="D9"/>
      </w:pPr>
      <w:r>
        <w:t>Configureu el vostre Moodle per tal que al crear usuaris us aparegui</w:t>
      </w:r>
      <w:r w:rsidR="00E57C25">
        <w:t>n</w:t>
      </w:r>
      <w:r>
        <w:t xml:space="preserve"> pre-selecciona</w:t>
      </w:r>
      <w:r w:rsidR="00E57C25">
        <w:t>des les següents opcions:</w:t>
      </w:r>
    </w:p>
    <w:p w14:paraId="29B01504" w14:textId="13D3552F" w:rsidR="00E57C25" w:rsidRDefault="00E57C25" w:rsidP="00E57C25">
      <w:pPr>
        <w:pStyle w:val="Prrafodelista"/>
        <w:numPr>
          <w:ilvl w:val="0"/>
          <w:numId w:val="28"/>
        </w:numPr>
        <w:shd w:val="clear" w:color="auto" w:fill="D9D9D9" w:themeFill="background1" w:themeFillShade="D9"/>
      </w:pPr>
      <w:r>
        <w:t>País</w:t>
      </w:r>
    </w:p>
    <w:p w14:paraId="2D7795E3" w14:textId="079983C4" w:rsidR="00E57C25" w:rsidRDefault="00E57C25" w:rsidP="00E57C25">
      <w:pPr>
        <w:pStyle w:val="Prrafodelista"/>
        <w:numPr>
          <w:ilvl w:val="0"/>
          <w:numId w:val="28"/>
        </w:numPr>
        <w:shd w:val="clear" w:color="auto" w:fill="D9D9D9" w:themeFill="background1" w:themeFillShade="D9"/>
      </w:pPr>
      <w:r>
        <w:t>Ciutat</w:t>
      </w:r>
    </w:p>
    <w:p w14:paraId="2760B213" w14:textId="6EE5E434" w:rsidR="00E57C25" w:rsidRDefault="00E57C25" w:rsidP="00E57C25">
      <w:pPr>
        <w:pStyle w:val="Prrafodelista"/>
        <w:numPr>
          <w:ilvl w:val="0"/>
          <w:numId w:val="28"/>
        </w:numPr>
        <w:shd w:val="clear" w:color="auto" w:fill="D9D9D9" w:themeFill="background1" w:themeFillShade="D9"/>
      </w:pPr>
      <w:r>
        <w:t>Zona Horària</w:t>
      </w:r>
    </w:p>
    <w:p w14:paraId="5995A09D" w14:textId="77777777" w:rsidR="00E57C25" w:rsidRDefault="00E57C25" w:rsidP="00E57C25">
      <w:pPr>
        <w:shd w:val="clear" w:color="auto" w:fill="D9D9D9" w:themeFill="background1" w:themeFillShade="D9"/>
      </w:pPr>
    </w:p>
    <w:p w14:paraId="04709F9F" w14:textId="1D266F1C" w:rsidR="00E57C25" w:rsidRDefault="00E57C25" w:rsidP="00E57C25">
      <w:pPr>
        <w:shd w:val="clear" w:color="auto" w:fill="D9D9D9" w:themeFill="background1" w:themeFillShade="D9"/>
      </w:pPr>
      <w:r>
        <w:t>Igualment, aprofiteu per fixar la zona horària i no deixar-la canviar als usuaris (tots els nostres usuaris seran Km 0).</w:t>
      </w:r>
    </w:p>
    <w:p w14:paraId="33FB4937" w14:textId="77777777" w:rsidR="00F0646C" w:rsidRPr="00160495" w:rsidRDefault="00F0646C" w:rsidP="00F0646C"/>
    <w:p w14:paraId="33FB4938" w14:textId="1513F3E0" w:rsidR="00F0646C" w:rsidRPr="004C7601" w:rsidRDefault="004C7601" w:rsidP="004C7601">
      <w:pPr>
        <w:ind w:left="576"/>
      </w:pPr>
      <w:r w:rsidRPr="00160495">
        <w:t>“</w:t>
      </w:r>
      <w:r w:rsidR="00306D4E">
        <w:t xml:space="preserve">SUBSITTUEIX AQUEST </w:t>
      </w:r>
      <w:r w:rsidR="00693A3E">
        <w:t xml:space="preserve">TEXT </w:t>
      </w:r>
      <w:r w:rsidR="00D11672">
        <w:t>AMB LES CAPTURES DE PANTALLA QUE DEMOSTRIN L’EXECUCIÓ DE L’EXERCICI AMB ÉXIT</w:t>
      </w:r>
      <w:r w:rsidR="003548DA">
        <w:t>”.</w:t>
      </w:r>
    </w:p>
    <w:p w14:paraId="33FB4939" w14:textId="43F0C9E9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14888007"/>
      <w:r w:rsidRPr="00160495">
        <w:t>Exercici 2</w:t>
      </w:r>
      <w:r w:rsidR="00EA1AE9">
        <w:t xml:space="preserve"> </w:t>
      </w:r>
      <w:r w:rsidR="00151A55">
        <w:t xml:space="preserve"> - Creació Manual d’Usuaris</w:t>
      </w:r>
      <w:r w:rsidR="00D11672">
        <w:t xml:space="preserve"> (</w:t>
      </w:r>
      <w:r w:rsidR="006B5B0C">
        <w:t>1</w:t>
      </w:r>
      <w:r w:rsidR="00D11672">
        <w:t xml:space="preserve"> punt</w:t>
      </w:r>
      <w:r w:rsidR="00E57C25">
        <w:t>s</w:t>
      </w:r>
      <w:r w:rsidR="00FC4AC3">
        <w:t>)</w:t>
      </w:r>
      <w:bookmarkEnd w:id="9"/>
    </w:p>
    <w:p w14:paraId="071F4EC2" w14:textId="390DA070" w:rsidR="00C75B47" w:rsidRDefault="00E57C25" w:rsidP="00D11672">
      <w:pPr>
        <w:shd w:val="clear" w:color="auto" w:fill="D9D9D9" w:themeFill="background1" w:themeFillShade="D9"/>
      </w:pPr>
      <w:r>
        <w:t>Genereu tres nous usuaris, dos d’ells destinats a ser estudiants i l’altre destinat a ser professor.</w:t>
      </w:r>
    </w:p>
    <w:p w14:paraId="5AD0B4AA" w14:textId="7D65CF58" w:rsidR="00E57C25" w:rsidRDefault="00E57C25" w:rsidP="00D11672">
      <w:pPr>
        <w:shd w:val="clear" w:color="auto" w:fill="D9D9D9" w:themeFill="background1" w:themeFillShade="D9"/>
      </w:pPr>
      <w:r>
        <w:t>Ompliu correctament les seves dades i proveu a iniciar sessió amb tots ells.</w:t>
      </w:r>
    </w:p>
    <w:p w14:paraId="45D04E57" w14:textId="635A44AF" w:rsidR="00E57C25" w:rsidRDefault="00E57C25" w:rsidP="00D11672">
      <w:pPr>
        <w:shd w:val="clear" w:color="auto" w:fill="D9D9D9" w:themeFill="background1" w:themeFillShade="D9"/>
      </w:pPr>
    </w:p>
    <w:p w14:paraId="1909C8B1" w14:textId="555A1BE1" w:rsidR="00E57C25" w:rsidRDefault="00E57C25" w:rsidP="00D11672">
      <w:pPr>
        <w:shd w:val="clear" w:color="auto" w:fill="D9D9D9" w:themeFill="background1" w:themeFillShade="D9"/>
      </w:pPr>
      <w:r>
        <w:t>Verifiqueu que la configuració realitzada al exercici 1 s’aplica amb èxit.</w:t>
      </w:r>
    </w:p>
    <w:p w14:paraId="2E876928" w14:textId="30529992" w:rsidR="00E57C25" w:rsidRPr="00066AD6" w:rsidRDefault="00E57C25" w:rsidP="00D11672">
      <w:pPr>
        <w:shd w:val="clear" w:color="auto" w:fill="D9D9D9" w:themeFill="background1" w:themeFillShade="D9"/>
      </w:pPr>
      <w:r w:rsidRPr="00E57C25">
        <w:rPr>
          <w:b/>
          <w:u w:val="single"/>
        </w:rPr>
        <w:t>Nota:</w:t>
      </w:r>
      <w:r w:rsidRPr="00E57C25">
        <w:rPr>
          <w:b/>
        </w:rPr>
        <w:t xml:space="preserve"> </w:t>
      </w:r>
      <w:r>
        <w:t>Podeu obrir múltiples sessions alhora (varis usuaris connectats al mateix temps) fent ús de navegadors diferents.</w:t>
      </w:r>
    </w:p>
    <w:p w14:paraId="33FB493B" w14:textId="77777777" w:rsidR="00CA1AE9" w:rsidRPr="00160495" w:rsidRDefault="00CA1AE9" w:rsidP="00CA1AE9">
      <w:pPr>
        <w:ind w:firstLine="576"/>
      </w:pPr>
    </w:p>
    <w:p w14:paraId="014F4C9F" w14:textId="77777777" w:rsidR="00E57C25" w:rsidRPr="004C7601" w:rsidRDefault="00E57C25" w:rsidP="00E57C25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33FB493D" w14:textId="5A4CF739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10" w:name="_Toc14888008"/>
      <w:r w:rsidRPr="00160495">
        <w:lastRenderedPageBreak/>
        <w:t>Exercici 3</w:t>
      </w:r>
      <w:r w:rsidR="00293D64">
        <w:t xml:space="preserve"> </w:t>
      </w:r>
      <w:r w:rsidR="00151A55">
        <w:t xml:space="preserve">– Creació de Categories i Cursos </w:t>
      </w:r>
      <w:r w:rsidR="00293D64">
        <w:t>(</w:t>
      </w:r>
      <w:r w:rsidR="006B5B0C">
        <w:t>3</w:t>
      </w:r>
      <w:r w:rsidR="00FC4AC3">
        <w:t xml:space="preserve"> Punts)</w:t>
      </w:r>
      <w:bookmarkEnd w:id="10"/>
    </w:p>
    <w:p w14:paraId="3CE5DA36" w14:textId="1969AEE6" w:rsidR="00693A3E" w:rsidRDefault="00E57C25" w:rsidP="00466F56">
      <w:pPr>
        <w:shd w:val="clear" w:color="auto" w:fill="D9D9D9" w:themeFill="background1" w:themeFillShade="D9"/>
      </w:pPr>
      <w:r>
        <w:t xml:space="preserve">Genereu la següent estructura de categories i cursos, considerant que tot són categories, a excepció de les UFs que són cursos. </w:t>
      </w:r>
      <w:r w:rsidR="006B5B0C">
        <w:t>R</w:t>
      </w:r>
      <w:r>
        <w:t>ecordeu-vos també de posar una descripció curta convenient al moment de crear els cursos.</w:t>
      </w:r>
    </w:p>
    <w:p w14:paraId="19FD4B7B" w14:textId="52E61121" w:rsidR="00E57C25" w:rsidRDefault="00E57C25" w:rsidP="00466F56">
      <w:pPr>
        <w:shd w:val="clear" w:color="auto" w:fill="D9D9D9" w:themeFill="background1" w:themeFillShade="D9"/>
      </w:pPr>
    </w:p>
    <w:p w14:paraId="5F2BF7DA" w14:textId="56AA964F" w:rsidR="00E57C25" w:rsidRDefault="00E57C25" w:rsidP="00E57C25">
      <w:pPr>
        <w:pStyle w:val="Prrafodelista"/>
        <w:numPr>
          <w:ilvl w:val="0"/>
          <w:numId w:val="29"/>
        </w:numPr>
        <w:shd w:val="clear" w:color="auto" w:fill="D9D9D9" w:themeFill="background1" w:themeFillShade="D9"/>
      </w:pPr>
      <w:r>
        <w:t>SMX</w:t>
      </w:r>
    </w:p>
    <w:p w14:paraId="69553009" w14:textId="65D11413" w:rsidR="00E57C25" w:rsidRDefault="00E57C25" w:rsidP="00E57C25">
      <w:pPr>
        <w:pStyle w:val="Prrafodelista"/>
        <w:numPr>
          <w:ilvl w:val="1"/>
          <w:numId w:val="29"/>
        </w:numPr>
        <w:shd w:val="clear" w:color="auto" w:fill="D9D9D9" w:themeFill="background1" w:themeFillShade="D9"/>
      </w:pPr>
      <w:r>
        <w:t>SMX1</w:t>
      </w:r>
    </w:p>
    <w:p w14:paraId="20FC14DD" w14:textId="0C3F14A2" w:rsidR="00E57C25" w:rsidRDefault="00E57C25" w:rsidP="00E57C25">
      <w:pPr>
        <w:pStyle w:val="Prrafodelista"/>
        <w:numPr>
          <w:ilvl w:val="2"/>
          <w:numId w:val="29"/>
        </w:numPr>
        <w:shd w:val="clear" w:color="auto" w:fill="D9D9D9" w:themeFill="background1" w:themeFillShade="D9"/>
      </w:pPr>
      <w:r>
        <w:t>M2: Sistemes Operatius Monolloc</w:t>
      </w:r>
    </w:p>
    <w:p w14:paraId="6B07503C" w14:textId="71781F19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UF1: Introducció als Sistemes Operatius</w:t>
      </w:r>
    </w:p>
    <w:p w14:paraId="284DED15" w14:textId="65E153C4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UF2: Sistemes Operatius Propietaris</w:t>
      </w:r>
    </w:p>
    <w:p w14:paraId="10577F37" w14:textId="5DA2C01F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UF3: Sistemes Operatius Lliures</w:t>
      </w:r>
    </w:p>
    <w:p w14:paraId="6E45B6F5" w14:textId="68FEABDC" w:rsidR="00E57C25" w:rsidRDefault="00E57C25" w:rsidP="00E57C25">
      <w:pPr>
        <w:pStyle w:val="Prrafodelista"/>
        <w:numPr>
          <w:ilvl w:val="1"/>
          <w:numId w:val="29"/>
        </w:numPr>
        <w:shd w:val="clear" w:color="auto" w:fill="D9D9D9" w:themeFill="background1" w:themeFillShade="D9"/>
      </w:pPr>
      <w:r>
        <w:t>SMX2</w:t>
      </w:r>
    </w:p>
    <w:p w14:paraId="3501B1D8" w14:textId="47B13D01" w:rsidR="00E57C25" w:rsidRDefault="00E57C25" w:rsidP="00E57C25">
      <w:pPr>
        <w:pStyle w:val="Prrafodelista"/>
        <w:numPr>
          <w:ilvl w:val="2"/>
          <w:numId w:val="29"/>
        </w:numPr>
        <w:shd w:val="clear" w:color="auto" w:fill="D9D9D9" w:themeFill="background1" w:themeFillShade="D9"/>
      </w:pPr>
      <w:r>
        <w:t>M6: Seguretat Informàtica</w:t>
      </w:r>
    </w:p>
    <w:p w14:paraId="757E1DBC" w14:textId="17014F6E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UF1: Seguretat Passiva</w:t>
      </w:r>
    </w:p>
    <w:p w14:paraId="523B251B" w14:textId="016F5C7B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UF2: Còpies de Seguretat</w:t>
      </w:r>
    </w:p>
    <w:p w14:paraId="283B7BE1" w14:textId="2F826A1F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UF3: LOPD i Protecció de Dades</w:t>
      </w:r>
    </w:p>
    <w:p w14:paraId="71CAA23F" w14:textId="02656555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UF4: Seguretat Activa</w:t>
      </w:r>
    </w:p>
    <w:p w14:paraId="06ED233B" w14:textId="43BED037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UF5: Tallafocs i Monitoratge de Xarxes</w:t>
      </w:r>
    </w:p>
    <w:p w14:paraId="2C1DA455" w14:textId="0A469BD6" w:rsidR="00E57C25" w:rsidRDefault="00E57C25" w:rsidP="00E57C25">
      <w:pPr>
        <w:pStyle w:val="Prrafodelista"/>
        <w:numPr>
          <w:ilvl w:val="2"/>
          <w:numId w:val="29"/>
        </w:numPr>
        <w:shd w:val="clear" w:color="auto" w:fill="D9D9D9" w:themeFill="background1" w:themeFillShade="D9"/>
      </w:pPr>
      <w:r>
        <w:t>M8: Aplicacions Web</w:t>
      </w:r>
    </w:p>
    <w:p w14:paraId="51D509A7" w14:textId="2D0D9A5C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UF1: Ofimàtica i eines Web</w:t>
      </w:r>
    </w:p>
    <w:p w14:paraId="3212B51E" w14:textId="1C1170D0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UF2: Gestors d’arxius Web</w:t>
      </w:r>
    </w:p>
    <w:p w14:paraId="238D7BBA" w14:textId="3907EB54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UF3: Gestors de Continguts</w:t>
      </w:r>
    </w:p>
    <w:p w14:paraId="47C9564A" w14:textId="3488E132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UF4: Portals web d’Aprenentatge</w:t>
      </w:r>
    </w:p>
    <w:p w14:paraId="0B87A9F4" w14:textId="25763809" w:rsidR="00E57C25" w:rsidRDefault="00E57C25" w:rsidP="00E57C25">
      <w:pPr>
        <w:pStyle w:val="Prrafodelista"/>
        <w:numPr>
          <w:ilvl w:val="3"/>
          <w:numId w:val="29"/>
        </w:numPr>
        <w:shd w:val="clear" w:color="auto" w:fill="D9D9D9" w:themeFill="background1" w:themeFillShade="D9"/>
      </w:pPr>
      <w:r>
        <w:t>UF5: HTML5 i CSS3</w:t>
      </w:r>
    </w:p>
    <w:p w14:paraId="435079E0" w14:textId="18B403BB" w:rsidR="00E57C25" w:rsidRDefault="00E57C25" w:rsidP="00E57C25">
      <w:pPr>
        <w:shd w:val="clear" w:color="auto" w:fill="D9D9D9" w:themeFill="background1" w:themeFillShade="D9"/>
      </w:pPr>
    </w:p>
    <w:p w14:paraId="4CFFCD69" w14:textId="72C9A0F1" w:rsidR="00E57C25" w:rsidRDefault="006B5B0C" w:rsidP="00E57C25">
      <w:pPr>
        <w:shd w:val="clear" w:color="auto" w:fill="D9D9D9" w:themeFill="background1" w:themeFillShade="D9"/>
      </w:pPr>
      <w:r w:rsidRPr="006B5B0C">
        <w:rPr>
          <w:b/>
          <w:u w:val="single"/>
        </w:rPr>
        <w:t>Nota:</w:t>
      </w:r>
      <w:r>
        <w:t xml:space="preserve"> Tingueu cura amb l’elecció del nom curt, hauria de ser quelcom com ara SMX1-M3-UF4</w:t>
      </w:r>
    </w:p>
    <w:p w14:paraId="33FB4940" w14:textId="77777777" w:rsidR="00CA1AE9" w:rsidRPr="00160495" w:rsidRDefault="00CA1AE9" w:rsidP="00F0646C"/>
    <w:p w14:paraId="12B10C5B" w14:textId="2A99771A" w:rsidR="00693A3E" w:rsidRPr="004C7601" w:rsidRDefault="00693A3E" w:rsidP="00693A3E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6B43E4E0" w14:textId="25E3EC44" w:rsidR="00CE586D" w:rsidRPr="00160495" w:rsidRDefault="00293D64" w:rsidP="00CE586D">
      <w:pPr>
        <w:pStyle w:val="Ttulo2"/>
        <w:shd w:val="clear" w:color="auto" w:fill="D9D9D9" w:themeFill="background1" w:themeFillShade="D9"/>
      </w:pPr>
      <w:bookmarkStart w:id="11" w:name="_Toc14888009"/>
      <w:r>
        <w:lastRenderedPageBreak/>
        <w:t>Exercici 4</w:t>
      </w:r>
      <w:r w:rsidR="0078607E">
        <w:t xml:space="preserve"> – Configuració Personalitzada de Portada</w:t>
      </w:r>
      <w:r>
        <w:t xml:space="preserve"> (</w:t>
      </w:r>
      <w:r w:rsidR="006B5B0C">
        <w:t>1</w:t>
      </w:r>
      <w:r w:rsidR="00FC4AC3">
        <w:t xml:space="preserve"> Punt</w:t>
      </w:r>
      <w:r w:rsidR="007A7FE0">
        <w:t>s</w:t>
      </w:r>
      <w:r w:rsidR="00FC4AC3">
        <w:t>)</w:t>
      </w:r>
      <w:bookmarkEnd w:id="11"/>
    </w:p>
    <w:p w14:paraId="108CADB8" w14:textId="19998F88" w:rsidR="00693A3E" w:rsidRPr="006B5B0C" w:rsidRDefault="006B5B0C" w:rsidP="006B5B0C">
      <w:pPr>
        <w:shd w:val="clear" w:color="auto" w:fill="D9D9D9" w:themeFill="background1" w:themeFillShade="D9"/>
      </w:pPr>
      <w:r>
        <w:t>Configureu la portada del vostre site per tal que mostri la llista de categories i cursos pels usuaris no loginats i només la llista de categories pels usuaris loginats.</w:t>
      </w:r>
    </w:p>
    <w:p w14:paraId="56BA4195" w14:textId="77777777" w:rsidR="00CE586D" w:rsidRPr="00160495" w:rsidRDefault="00CE586D" w:rsidP="00CE586D"/>
    <w:p w14:paraId="23D89AFE" w14:textId="77777777" w:rsidR="00693A3E" w:rsidRPr="004C7601" w:rsidRDefault="00693A3E" w:rsidP="00693A3E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22D01C91" w14:textId="7CC43135" w:rsidR="00E306FF" w:rsidRDefault="00E306FF" w:rsidP="00E306FF">
      <w:pPr>
        <w:ind w:firstLine="576"/>
      </w:pPr>
    </w:p>
    <w:p w14:paraId="16A4AC04" w14:textId="61F6605A" w:rsidR="00693A3E" w:rsidRPr="00160495" w:rsidRDefault="00693A3E" w:rsidP="00693A3E">
      <w:pPr>
        <w:pStyle w:val="Ttulo2"/>
        <w:shd w:val="clear" w:color="auto" w:fill="D9D9D9" w:themeFill="background1" w:themeFillShade="D9"/>
      </w:pPr>
      <w:bookmarkStart w:id="12" w:name="_Toc14888010"/>
      <w:r>
        <w:t>Exercici 5</w:t>
      </w:r>
      <w:r w:rsidR="0078607E">
        <w:t xml:space="preserve"> – Configuració de Qualificació per Defecte</w:t>
      </w:r>
      <w:r>
        <w:t xml:space="preserve"> (</w:t>
      </w:r>
      <w:r w:rsidR="006B5B0C">
        <w:t>1</w:t>
      </w:r>
      <w:r>
        <w:t xml:space="preserve"> Punts)</w:t>
      </w:r>
      <w:bookmarkEnd w:id="12"/>
    </w:p>
    <w:p w14:paraId="3B03320D" w14:textId="7DEE5DE7" w:rsidR="00693A3E" w:rsidRPr="00693A3E" w:rsidRDefault="006B5B0C" w:rsidP="00693A3E">
      <w:pPr>
        <w:shd w:val="clear" w:color="auto" w:fill="D9D9D9" w:themeFill="background1" w:themeFillShade="D9"/>
        <w:rPr>
          <w:i/>
        </w:rPr>
      </w:pPr>
      <w:r>
        <w:t xml:space="preserve">Establiu que només s’ha de </w:t>
      </w:r>
      <w:r w:rsidR="0078607E">
        <w:t>qu</w:t>
      </w:r>
      <w:r>
        <w:t xml:space="preserve">alificar als usuaris amb el perfil “Estudiant” i que la puntuació màxima de </w:t>
      </w:r>
      <w:r w:rsidR="0078607E">
        <w:t>qu</w:t>
      </w:r>
      <w:r>
        <w:t>alificació per defecte és 10 i no 100.</w:t>
      </w:r>
    </w:p>
    <w:p w14:paraId="69CC037A" w14:textId="77777777" w:rsidR="00693A3E" w:rsidRPr="00160495" w:rsidRDefault="00693A3E" w:rsidP="00693A3E">
      <w:pPr>
        <w:ind w:firstLine="576"/>
      </w:pPr>
    </w:p>
    <w:p w14:paraId="03B19828" w14:textId="77777777" w:rsidR="006B5B0C" w:rsidRPr="004C7601" w:rsidRDefault="006B5B0C" w:rsidP="006B5B0C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0DA0A6DB" w14:textId="72838AE2" w:rsidR="00693A3E" w:rsidRDefault="00693A3E" w:rsidP="00E306FF">
      <w:pPr>
        <w:ind w:firstLine="576"/>
      </w:pPr>
    </w:p>
    <w:p w14:paraId="2F1B5B09" w14:textId="0CDE7551" w:rsidR="006B5B0C" w:rsidRPr="00160495" w:rsidRDefault="006B5B0C" w:rsidP="006B5B0C">
      <w:pPr>
        <w:pStyle w:val="Ttulo2"/>
        <w:shd w:val="clear" w:color="auto" w:fill="D9D9D9" w:themeFill="background1" w:themeFillShade="D9"/>
      </w:pPr>
      <w:bookmarkStart w:id="13" w:name="_Toc14888011"/>
      <w:r>
        <w:t>Exercici 6</w:t>
      </w:r>
      <w:r w:rsidR="0078607E">
        <w:t xml:space="preserve"> – Monitoritzant el Registre d’Activitats</w:t>
      </w:r>
      <w:r>
        <w:t xml:space="preserve"> (1 Punts)</w:t>
      </w:r>
      <w:bookmarkEnd w:id="13"/>
    </w:p>
    <w:p w14:paraId="478027BC" w14:textId="3B1C36EE" w:rsidR="006B5B0C" w:rsidRPr="00693A3E" w:rsidRDefault="006B5B0C" w:rsidP="006B5B0C">
      <w:pPr>
        <w:shd w:val="clear" w:color="auto" w:fill="D9D9D9" w:themeFill="background1" w:themeFillShade="D9"/>
        <w:rPr>
          <w:i/>
        </w:rPr>
      </w:pPr>
      <w:r>
        <w:t>Visualitzeu el registre d’activitat d’avui d’algun dels usuaris que heu creat i amb el que hagueu iniciat sessió per provar l’accés.</w:t>
      </w:r>
    </w:p>
    <w:p w14:paraId="1A812B5E" w14:textId="77777777" w:rsidR="006B5B0C" w:rsidRPr="00160495" w:rsidRDefault="006B5B0C" w:rsidP="006B5B0C">
      <w:pPr>
        <w:ind w:firstLine="576"/>
      </w:pPr>
    </w:p>
    <w:p w14:paraId="68698758" w14:textId="77777777" w:rsidR="006B5B0C" w:rsidRPr="004C7601" w:rsidRDefault="006B5B0C" w:rsidP="006B5B0C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76622B12" w14:textId="3A5AA38E" w:rsidR="006B5B0C" w:rsidRDefault="006B5B0C" w:rsidP="00E306FF">
      <w:pPr>
        <w:ind w:firstLine="576"/>
      </w:pPr>
    </w:p>
    <w:p w14:paraId="5FB0A1DB" w14:textId="36ABB69E" w:rsidR="006B5B0C" w:rsidRPr="00160495" w:rsidRDefault="006B5B0C" w:rsidP="006B5B0C">
      <w:pPr>
        <w:pStyle w:val="Ttulo2"/>
        <w:shd w:val="clear" w:color="auto" w:fill="D9D9D9" w:themeFill="background1" w:themeFillShade="D9"/>
      </w:pPr>
      <w:bookmarkStart w:id="14" w:name="_Toc14888012"/>
      <w:r>
        <w:t>Exercici 7</w:t>
      </w:r>
      <w:r w:rsidR="0078607E">
        <w:t xml:space="preserve"> – Matriculació d’Usuaris</w:t>
      </w:r>
      <w:r>
        <w:t xml:space="preserve"> (2 Punts)</w:t>
      </w:r>
      <w:bookmarkEnd w:id="14"/>
    </w:p>
    <w:p w14:paraId="163E2DA5" w14:textId="5A147241" w:rsidR="006B5B0C" w:rsidRDefault="006B5B0C" w:rsidP="006B5B0C">
      <w:pPr>
        <w:shd w:val="clear" w:color="auto" w:fill="D9D9D9" w:themeFill="background1" w:themeFillShade="D9"/>
      </w:pPr>
      <w:r>
        <w:t>Matriculeu com a estudiants els dos usuaris que heu creat a tal efecte en tots els cursos, fent que la matrícula sigui vàlida des d’avui mateix i caducant en un període de 60 dies.</w:t>
      </w:r>
    </w:p>
    <w:p w14:paraId="5D7010A9" w14:textId="2389C868" w:rsidR="006B5B0C" w:rsidRDefault="006B5B0C" w:rsidP="006B5B0C">
      <w:pPr>
        <w:shd w:val="clear" w:color="auto" w:fill="D9D9D9" w:themeFill="background1" w:themeFillShade="D9"/>
      </w:pPr>
      <w:r>
        <w:t>De manera similar, matriculeu l’usuari que heu creat per fer de professor i assigneu-li el rol corresponent.</w:t>
      </w:r>
    </w:p>
    <w:p w14:paraId="77DA1286" w14:textId="0405893B" w:rsidR="006B5B0C" w:rsidRDefault="006B5B0C" w:rsidP="006B5B0C">
      <w:pPr>
        <w:shd w:val="clear" w:color="auto" w:fill="D9D9D9" w:themeFill="background1" w:themeFillShade="D9"/>
      </w:pPr>
    </w:p>
    <w:p w14:paraId="636E5B4C" w14:textId="691A96BF" w:rsidR="006B5B0C" w:rsidRPr="006B5B0C" w:rsidRDefault="006B5B0C" w:rsidP="006B5B0C">
      <w:pPr>
        <w:shd w:val="clear" w:color="auto" w:fill="D9D9D9" w:themeFill="background1" w:themeFillShade="D9"/>
      </w:pPr>
      <w:r>
        <w:t>Verifiqueu que l’accés d’un usuari estudiant i el d’un professor són correctes i que tenen permisos diferents. L’usuari professor us hauria de permetre crear activitats i afegir recursos, mentre que els usuaris estudiants no.</w:t>
      </w:r>
    </w:p>
    <w:p w14:paraId="6A69D9AC" w14:textId="77777777" w:rsidR="006B5B0C" w:rsidRPr="00160495" w:rsidRDefault="006B5B0C" w:rsidP="006B5B0C">
      <w:pPr>
        <w:ind w:firstLine="576"/>
      </w:pPr>
    </w:p>
    <w:p w14:paraId="79D0874E" w14:textId="77777777" w:rsidR="006B5B0C" w:rsidRPr="004C7601" w:rsidRDefault="006B5B0C" w:rsidP="006B5B0C">
      <w:pPr>
        <w:ind w:left="576"/>
      </w:pPr>
      <w:r w:rsidRPr="00160495">
        <w:t>“</w:t>
      </w:r>
      <w:r>
        <w:t>SUBSITTUEIX AQUEST TEXT AMB LES CAPTURES DE PANTALLA QUE DEMOSTRIN L’EXECUCIÓ DE L’EXERCICI AMB ÉXIT”.</w:t>
      </w:r>
    </w:p>
    <w:p w14:paraId="424156ED" w14:textId="77777777" w:rsidR="006B5B0C" w:rsidRPr="00FC4AC3" w:rsidRDefault="006B5B0C" w:rsidP="00E306FF">
      <w:pPr>
        <w:ind w:firstLine="576"/>
      </w:pPr>
    </w:p>
    <w:sectPr w:rsidR="006B5B0C" w:rsidRPr="00FC4AC3" w:rsidSect="007B26A2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DEC9" w14:textId="77777777" w:rsidR="009009E1" w:rsidRDefault="009009E1">
      <w:r>
        <w:separator/>
      </w:r>
    </w:p>
  </w:endnote>
  <w:endnote w:type="continuationSeparator" w:id="0">
    <w:p w14:paraId="67F970C6" w14:textId="77777777" w:rsidR="009009E1" w:rsidRDefault="009009E1">
      <w:r>
        <w:continuationSeparator/>
      </w:r>
    </w:p>
  </w:endnote>
  <w:endnote w:type="continuationNotice" w:id="1">
    <w:p w14:paraId="24A14FB4" w14:textId="77777777" w:rsidR="009009E1" w:rsidRDefault="009009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5A" w14:textId="4E87127D" w:rsidR="00C75B47" w:rsidRPr="00E03478" w:rsidRDefault="00C75B47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DB0A8" id="Rectángulo 26" o:spid="_x0000_s1026" style="position:absolute;margin-left:-.7pt;margin-top:-19.1pt;width:469.8pt;height: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5E1797">
      <w:rPr>
        <w:snapToGrid w:val="0"/>
        <w:szCs w:val="22"/>
        <w:lang w:val="es-ES_tradnl"/>
      </w:rPr>
      <w:t>Marc Garcia</w:t>
    </w:r>
    <w:r w:rsidRPr="00E03478">
      <w:rPr>
        <w:snapToGrid w:val="0"/>
        <w:szCs w:val="22"/>
        <w:lang w:val="es-ES_tradnl"/>
      </w:rPr>
      <w:t xml:space="preserve"> </w:t>
    </w:r>
    <w:r w:rsidRPr="00E03478">
      <w:rPr>
        <w:snapToGrid w:val="0"/>
        <w:color w:val="808080"/>
        <w:szCs w:val="22"/>
        <w:lang w:val="es-ES_tradnl"/>
      </w:rPr>
      <w:tab/>
    </w:r>
    <w:r w:rsidRPr="00E03478">
      <w:rPr>
        <w:snapToGrid w:val="0"/>
        <w:color w:val="808080"/>
        <w:szCs w:val="22"/>
        <w:lang w:val="es-ES_tradnl"/>
      </w:rPr>
      <w:tab/>
      <w:t xml:space="preserve">Pàg.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PAGE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843499">
      <w:rPr>
        <w:noProof/>
        <w:snapToGrid w:val="0"/>
        <w:color w:val="808080"/>
        <w:szCs w:val="22"/>
        <w:lang w:val="es-ES_tradnl"/>
      </w:rPr>
      <w:t>5</w:t>
    </w:r>
    <w:r w:rsidRPr="00E03478">
      <w:rPr>
        <w:snapToGrid w:val="0"/>
        <w:color w:val="808080"/>
        <w:szCs w:val="22"/>
        <w:lang w:val="es-ES_tradnl"/>
      </w:rPr>
      <w:fldChar w:fldCharType="end"/>
    </w:r>
    <w:r w:rsidRPr="00E03478">
      <w:rPr>
        <w:snapToGrid w:val="0"/>
        <w:color w:val="808080"/>
        <w:szCs w:val="22"/>
        <w:lang w:val="es-ES_tradnl"/>
      </w:rPr>
      <w:t xml:space="preserve"> de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843499">
      <w:rPr>
        <w:noProof/>
        <w:snapToGrid w:val="0"/>
        <w:color w:val="808080"/>
        <w:szCs w:val="22"/>
        <w:lang w:val="es-ES_tradnl"/>
      </w:rPr>
      <w:t>5</w:t>
    </w:r>
    <w:r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C75B47" w:rsidRDefault="00C75B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62" w14:textId="153BEC77" w:rsidR="00C75B47" w:rsidRPr="00E03478" w:rsidRDefault="00C75B47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CAEA99A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>
      <w:rPr>
        <w:snapToGrid w:val="0"/>
        <w:szCs w:val="16"/>
        <w:lang w:val="es-ES_tradnl"/>
      </w:rPr>
      <w:t xml:space="preserve">Professor: </w:t>
    </w:r>
    <w:r w:rsidR="005E1797">
      <w:rPr>
        <w:snapToGrid w:val="0"/>
        <w:szCs w:val="16"/>
        <w:lang w:val="es-ES_tradnl"/>
      </w:rPr>
      <w:t>Marc Garcia</w:t>
    </w:r>
    <w:r w:rsidRPr="00E03478">
      <w:rPr>
        <w:snapToGrid w:val="0"/>
        <w:szCs w:val="16"/>
        <w:lang w:val="es-ES_tradn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4B91" w14:textId="77777777" w:rsidR="009009E1" w:rsidRDefault="009009E1">
      <w:r>
        <w:separator/>
      </w:r>
    </w:p>
  </w:footnote>
  <w:footnote w:type="continuationSeparator" w:id="0">
    <w:p w14:paraId="2A52F920" w14:textId="77777777" w:rsidR="009009E1" w:rsidRDefault="009009E1">
      <w:r>
        <w:continuationSeparator/>
      </w:r>
    </w:p>
  </w:footnote>
  <w:footnote w:type="continuationNotice" w:id="1">
    <w:p w14:paraId="519BA8F0" w14:textId="77777777" w:rsidR="009009E1" w:rsidRDefault="009009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C75B47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C75B47" w:rsidRPr="00E368B2" w:rsidRDefault="00C75B47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D9AF13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C75B47" w:rsidRPr="006F7B24" w:rsidRDefault="00C75B47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C75B47" w:rsidRPr="004C7601" w:rsidRDefault="00C75B47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12EFA488" w:rsidR="00C75B47" w:rsidRPr="006F7B24" w:rsidRDefault="00C75B47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0857BF">
            <w:rPr>
              <w:b/>
              <w:color w:val="1F2A6A"/>
              <w:sz w:val="24"/>
              <w:lang w:val="es-ES_tradnl"/>
            </w:rPr>
            <w:t>UF4 - Entrega #2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C75B47" w:rsidRDefault="00C75B47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C6FC2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5C" w14:textId="77777777" w:rsidR="00C75B47" w:rsidRDefault="00C75B47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26E9F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" fillcolor="#e95a0c" stroked="f" strokeweight="2pt"/>
          </w:pict>
        </mc:Fallback>
      </mc:AlternateContent>
    </w:r>
  </w:p>
  <w:p w14:paraId="33FB495D" w14:textId="77777777" w:rsidR="00C75B47" w:rsidRDefault="00C75B47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DA91D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" fillcolor="#1d2967" stroked="f" strokeweight="2pt"/>
          </w:pict>
        </mc:Fallback>
      </mc:AlternateContent>
    </w:r>
  </w:p>
  <w:p w14:paraId="33FB495E" w14:textId="77777777" w:rsidR="00C75B47" w:rsidRDefault="00C75B47"/>
  <w:p w14:paraId="33FB495F" w14:textId="77777777" w:rsidR="00C75B47" w:rsidRPr="000445A9" w:rsidRDefault="00C75B47"/>
  <w:p w14:paraId="33FB4960" w14:textId="77777777" w:rsidR="00C75B47" w:rsidRDefault="00C75B47"/>
  <w:p w14:paraId="33FB4961" w14:textId="77777777" w:rsidR="00C75B47" w:rsidRDefault="00C75B47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8FD92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A48"/>
    <w:multiLevelType w:val="hybridMultilevel"/>
    <w:tmpl w:val="4B5A52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7C"/>
    <w:multiLevelType w:val="hybridMultilevel"/>
    <w:tmpl w:val="0CA80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36B"/>
    <w:multiLevelType w:val="hybridMultilevel"/>
    <w:tmpl w:val="E3305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69A"/>
    <w:multiLevelType w:val="hybridMultilevel"/>
    <w:tmpl w:val="21D8E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4879"/>
    <w:multiLevelType w:val="hybridMultilevel"/>
    <w:tmpl w:val="34D09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11B3"/>
    <w:multiLevelType w:val="hybridMultilevel"/>
    <w:tmpl w:val="4686C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4888"/>
    <w:multiLevelType w:val="hybridMultilevel"/>
    <w:tmpl w:val="A740E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F5A13"/>
    <w:multiLevelType w:val="hybridMultilevel"/>
    <w:tmpl w:val="AC164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06219"/>
    <w:multiLevelType w:val="hybridMultilevel"/>
    <w:tmpl w:val="511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76F4A"/>
    <w:multiLevelType w:val="hybridMultilevel"/>
    <w:tmpl w:val="68469B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80856"/>
    <w:multiLevelType w:val="hybridMultilevel"/>
    <w:tmpl w:val="DB6AF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76886"/>
    <w:multiLevelType w:val="hybridMultilevel"/>
    <w:tmpl w:val="476A3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F0742"/>
    <w:multiLevelType w:val="hybridMultilevel"/>
    <w:tmpl w:val="566000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251A5"/>
    <w:multiLevelType w:val="hybridMultilevel"/>
    <w:tmpl w:val="F0FEE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94FDD"/>
    <w:multiLevelType w:val="hybridMultilevel"/>
    <w:tmpl w:val="10D63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78122">
    <w:abstractNumId w:val="24"/>
  </w:num>
  <w:num w:numId="2" w16cid:durableId="1176110506">
    <w:abstractNumId w:val="9"/>
  </w:num>
  <w:num w:numId="3" w16cid:durableId="881282123">
    <w:abstractNumId w:val="7"/>
  </w:num>
  <w:num w:numId="4" w16cid:durableId="1227643876">
    <w:abstractNumId w:val="19"/>
  </w:num>
  <w:num w:numId="5" w16cid:durableId="741758935">
    <w:abstractNumId w:val="10"/>
  </w:num>
  <w:num w:numId="6" w16cid:durableId="16933668">
    <w:abstractNumId w:val="4"/>
  </w:num>
  <w:num w:numId="7" w16cid:durableId="926614444">
    <w:abstractNumId w:val="18"/>
  </w:num>
  <w:num w:numId="8" w16cid:durableId="1631091238">
    <w:abstractNumId w:val="22"/>
  </w:num>
  <w:num w:numId="9" w16cid:durableId="1041129332">
    <w:abstractNumId w:val="28"/>
  </w:num>
  <w:num w:numId="10" w16cid:durableId="88241948">
    <w:abstractNumId w:val="6"/>
  </w:num>
  <w:num w:numId="11" w16cid:durableId="1810249060">
    <w:abstractNumId w:val="14"/>
  </w:num>
  <w:num w:numId="12" w16cid:durableId="1657107532">
    <w:abstractNumId w:val="1"/>
  </w:num>
  <w:num w:numId="13" w16cid:durableId="863515610">
    <w:abstractNumId w:val="23"/>
  </w:num>
  <w:num w:numId="14" w16cid:durableId="599948108">
    <w:abstractNumId w:val="25"/>
  </w:num>
  <w:num w:numId="15" w16cid:durableId="388267278">
    <w:abstractNumId w:val="13"/>
  </w:num>
  <w:num w:numId="16" w16cid:durableId="696664009">
    <w:abstractNumId w:val="2"/>
  </w:num>
  <w:num w:numId="17" w16cid:durableId="606893840">
    <w:abstractNumId w:val="16"/>
  </w:num>
  <w:num w:numId="18" w16cid:durableId="1455518402">
    <w:abstractNumId w:val="27"/>
  </w:num>
  <w:num w:numId="19" w16cid:durableId="72550521">
    <w:abstractNumId w:val="15"/>
  </w:num>
  <w:num w:numId="20" w16cid:durableId="259988262">
    <w:abstractNumId w:val="8"/>
  </w:num>
  <w:num w:numId="21" w16cid:durableId="648751670">
    <w:abstractNumId w:val="3"/>
  </w:num>
  <w:num w:numId="22" w16cid:durableId="2002930254">
    <w:abstractNumId w:val="5"/>
  </w:num>
  <w:num w:numId="23" w16cid:durableId="1409037406">
    <w:abstractNumId w:val="0"/>
  </w:num>
  <w:num w:numId="24" w16cid:durableId="1122967438">
    <w:abstractNumId w:val="21"/>
  </w:num>
  <w:num w:numId="25" w16cid:durableId="1170950006">
    <w:abstractNumId w:val="11"/>
  </w:num>
  <w:num w:numId="26" w16cid:durableId="10757868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82642">
    <w:abstractNumId w:val="17"/>
  </w:num>
  <w:num w:numId="28" w16cid:durableId="1529951078">
    <w:abstractNumId w:val="26"/>
  </w:num>
  <w:num w:numId="29" w16cid:durableId="9741490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44F"/>
    <w:rsid w:val="00031671"/>
    <w:rsid w:val="00033662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5DE"/>
    <w:rsid w:val="00064553"/>
    <w:rsid w:val="000648EB"/>
    <w:rsid w:val="00064B7D"/>
    <w:rsid w:val="00064F78"/>
    <w:rsid w:val="00066AD6"/>
    <w:rsid w:val="000713FB"/>
    <w:rsid w:val="00072D4E"/>
    <w:rsid w:val="000857BF"/>
    <w:rsid w:val="00091AA5"/>
    <w:rsid w:val="00096D24"/>
    <w:rsid w:val="000A35EB"/>
    <w:rsid w:val="000B32E8"/>
    <w:rsid w:val="000C003D"/>
    <w:rsid w:val="000C6959"/>
    <w:rsid w:val="000C7C25"/>
    <w:rsid w:val="000D3177"/>
    <w:rsid w:val="000D3A06"/>
    <w:rsid w:val="000D61E4"/>
    <w:rsid w:val="000E1997"/>
    <w:rsid w:val="000E7122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2FC7"/>
    <w:rsid w:val="0014311D"/>
    <w:rsid w:val="0014338F"/>
    <w:rsid w:val="00143F87"/>
    <w:rsid w:val="00144A41"/>
    <w:rsid w:val="00151A55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87704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1F034A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3D64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6D4E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48DA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7AA2"/>
    <w:rsid w:val="003B043C"/>
    <w:rsid w:val="003B04F3"/>
    <w:rsid w:val="003B1A87"/>
    <w:rsid w:val="003B3315"/>
    <w:rsid w:val="003C58F2"/>
    <w:rsid w:val="003C5A6D"/>
    <w:rsid w:val="003D74DC"/>
    <w:rsid w:val="003E3F9A"/>
    <w:rsid w:val="003E5573"/>
    <w:rsid w:val="003E6A4D"/>
    <w:rsid w:val="003F25CE"/>
    <w:rsid w:val="003F4219"/>
    <w:rsid w:val="003F4CAF"/>
    <w:rsid w:val="003F521E"/>
    <w:rsid w:val="00400945"/>
    <w:rsid w:val="004009EA"/>
    <w:rsid w:val="004059F2"/>
    <w:rsid w:val="00407F39"/>
    <w:rsid w:val="00415F1E"/>
    <w:rsid w:val="00417BCE"/>
    <w:rsid w:val="0042002A"/>
    <w:rsid w:val="00420167"/>
    <w:rsid w:val="004266CE"/>
    <w:rsid w:val="00430887"/>
    <w:rsid w:val="0043260A"/>
    <w:rsid w:val="0043528F"/>
    <w:rsid w:val="0043663F"/>
    <w:rsid w:val="00466F56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33AA"/>
    <w:rsid w:val="004C736A"/>
    <w:rsid w:val="004C7601"/>
    <w:rsid w:val="004D124C"/>
    <w:rsid w:val="004D2A2B"/>
    <w:rsid w:val="004D2FA1"/>
    <w:rsid w:val="004D2FDF"/>
    <w:rsid w:val="004D4206"/>
    <w:rsid w:val="00515D1C"/>
    <w:rsid w:val="00517C9F"/>
    <w:rsid w:val="00520944"/>
    <w:rsid w:val="00523C12"/>
    <w:rsid w:val="00524365"/>
    <w:rsid w:val="00524A4A"/>
    <w:rsid w:val="00550A91"/>
    <w:rsid w:val="00551620"/>
    <w:rsid w:val="005609B9"/>
    <w:rsid w:val="005735AF"/>
    <w:rsid w:val="00575B96"/>
    <w:rsid w:val="005805D4"/>
    <w:rsid w:val="00580A85"/>
    <w:rsid w:val="00593118"/>
    <w:rsid w:val="00595026"/>
    <w:rsid w:val="005A2F8C"/>
    <w:rsid w:val="005A36AE"/>
    <w:rsid w:val="005A7B32"/>
    <w:rsid w:val="005D6041"/>
    <w:rsid w:val="005E1797"/>
    <w:rsid w:val="005E4E68"/>
    <w:rsid w:val="005F1C8B"/>
    <w:rsid w:val="005F2ED4"/>
    <w:rsid w:val="005F72FD"/>
    <w:rsid w:val="0060292E"/>
    <w:rsid w:val="006109BC"/>
    <w:rsid w:val="006130F6"/>
    <w:rsid w:val="00615A6F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77846"/>
    <w:rsid w:val="0068037F"/>
    <w:rsid w:val="00685F31"/>
    <w:rsid w:val="0069045D"/>
    <w:rsid w:val="00693228"/>
    <w:rsid w:val="00693A3E"/>
    <w:rsid w:val="0069436C"/>
    <w:rsid w:val="00695BAA"/>
    <w:rsid w:val="006A078F"/>
    <w:rsid w:val="006A1BF0"/>
    <w:rsid w:val="006A203F"/>
    <w:rsid w:val="006A4F26"/>
    <w:rsid w:val="006B5B0C"/>
    <w:rsid w:val="006B6BAC"/>
    <w:rsid w:val="006B6E60"/>
    <w:rsid w:val="006B7C23"/>
    <w:rsid w:val="006C5F2E"/>
    <w:rsid w:val="006D01DA"/>
    <w:rsid w:val="006D102B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C5C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07E"/>
    <w:rsid w:val="007864CA"/>
    <w:rsid w:val="00790C0C"/>
    <w:rsid w:val="00795D55"/>
    <w:rsid w:val="007A44A8"/>
    <w:rsid w:val="007A7FE0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3499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C6B43"/>
    <w:rsid w:val="008E2317"/>
    <w:rsid w:val="008E752F"/>
    <w:rsid w:val="008F2CF8"/>
    <w:rsid w:val="008F4DFE"/>
    <w:rsid w:val="008F5A88"/>
    <w:rsid w:val="009009E1"/>
    <w:rsid w:val="009010E6"/>
    <w:rsid w:val="009028F9"/>
    <w:rsid w:val="009071F2"/>
    <w:rsid w:val="009144B2"/>
    <w:rsid w:val="00920722"/>
    <w:rsid w:val="00922C9E"/>
    <w:rsid w:val="00923454"/>
    <w:rsid w:val="0093041D"/>
    <w:rsid w:val="00934AA9"/>
    <w:rsid w:val="00935050"/>
    <w:rsid w:val="009363A2"/>
    <w:rsid w:val="00943763"/>
    <w:rsid w:val="009502B9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1903"/>
    <w:rsid w:val="00A12F01"/>
    <w:rsid w:val="00A152FA"/>
    <w:rsid w:val="00A237CC"/>
    <w:rsid w:val="00A24442"/>
    <w:rsid w:val="00A27311"/>
    <w:rsid w:val="00A33570"/>
    <w:rsid w:val="00A3432E"/>
    <w:rsid w:val="00A473DB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113D"/>
    <w:rsid w:val="00AA7249"/>
    <w:rsid w:val="00AB3DDF"/>
    <w:rsid w:val="00AB73F6"/>
    <w:rsid w:val="00AC39C2"/>
    <w:rsid w:val="00AC48C4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17AC8"/>
    <w:rsid w:val="00B213D5"/>
    <w:rsid w:val="00B2488A"/>
    <w:rsid w:val="00B33F1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94F82"/>
    <w:rsid w:val="00BA0258"/>
    <w:rsid w:val="00BA183F"/>
    <w:rsid w:val="00BA6977"/>
    <w:rsid w:val="00BB63D5"/>
    <w:rsid w:val="00BC1ADE"/>
    <w:rsid w:val="00BC23C7"/>
    <w:rsid w:val="00BD1A0A"/>
    <w:rsid w:val="00BD2407"/>
    <w:rsid w:val="00BD4A21"/>
    <w:rsid w:val="00BE0166"/>
    <w:rsid w:val="00BF52A0"/>
    <w:rsid w:val="00BF552D"/>
    <w:rsid w:val="00C02D9B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4F70"/>
    <w:rsid w:val="00C55F4D"/>
    <w:rsid w:val="00C56BC4"/>
    <w:rsid w:val="00C57F72"/>
    <w:rsid w:val="00C64D16"/>
    <w:rsid w:val="00C70391"/>
    <w:rsid w:val="00C7213B"/>
    <w:rsid w:val="00C74FFA"/>
    <w:rsid w:val="00C752BF"/>
    <w:rsid w:val="00C75B47"/>
    <w:rsid w:val="00C82616"/>
    <w:rsid w:val="00C856E9"/>
    <w:rsid w:val="00C94A7F"/>
    <w:rsid w:val="00C94C23"/>
    <w:rsid w:val="00C97816"/>
    <w:rsid w:val="00CA0A6E"/>
    <w:rsid w:val="00CA1AE9"/>
    <w:rsid w:val="00CB3054"/>
    <w:rsid w:val="00CB37C8"/>
    <w:rsid w:val="00CB69DB"/>
    <w:rsid w:val="00CB7A3C"/>
    <w:rsid w:val="00CC0D66"/>
    <w:rsid w:val="00CC2DA5"/>
    <w:rsid w:val="00CC2EAD"/>
    <w:rsid w:val="00CC48C5"/>
    <w:rsid w:val="00CD2B29"/>
    <w:rsid w:val="00CD2DE2"/>
    <w:rsid w:val="00CE45B4"/>
    <w:rsid w:val="00CE586D"/>
    <w:rsid w:val="00D00BDF"/>
    <w:rsid w:val="00D03D4B"/>
    <w:rsid w:val="00D04965"/>
    <w:rsid w:val="00D06F06"/>
    <w:rsid w:val="00D11672"/>
    <w:rsid w:val="00D14B4E"/>
    <w:rsid w:val="00D16132"/>
    <w:rsid w:val="00D2224D"/>
    <w:rsid w:val="00D22439"/>
    <w:rsid w:val="00D225BE"/>
    <w:rsid w:val="00D22F40"/>
    <w:rsid w:val="00D25C16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6BD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06FF"/>
    <w:rsid w:val="00E325DC"/>
    <w:rsid w:val="00E368B2"/>
    <w:rsid w:val="00E403BF"/>
    <w:rsid w:val="00E42045"/>
    <w:rsid w:val="00E42B6B"/>
    <w:rsid w:val="00E54034"/>
    <w:rsid w:val="00E562B3"/>
    <w:rsid w:val="00E57C25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1AE9"/>
    <w:rsid w:val="00EA6D5E"/>
    <w:rsid w:val="00EB1108"/>
    <w:rsid w:val="00EB14E1"/>
    <w:rsid w:val="00EB16E3"/>
    <w:rsid w:val="00EB41DF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3DF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4AC3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moodle.org/all/es/P&#225;gina_Principa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4CFD39-D172-46B2-8140-78E0B20C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538</TotalTime>
  <Pages>7</Pages>
  <Words>845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5483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UF4 - Entrega #2</dc:subject>
  <dc:creator/>
  <cp:lastModifiedBy>Marc Garcia Morancho</cp:lastModifiedBy>
  <cp:revision>48</cp:revision>
  <cp:lastPrinted>2015-07-06T09:36:00Z</cp:lastPrinted>
  <dcterms:created xsi:type="dcterms:W3CDTF">2017-09-13T06:20:00Z</dcterms:created>
  <dcterms:modified xsi:type="dcterms:W3CDTF">2022-04-22T14:25:00Z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